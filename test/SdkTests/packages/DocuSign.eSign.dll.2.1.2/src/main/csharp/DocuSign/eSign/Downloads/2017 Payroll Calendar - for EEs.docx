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ear and company name/logo"/>
      </w:tblPr>
      <w:tblGrid>
        <w:gridCol w:w="5400"/>
        <w:gridCol w:w="5400"/>
      </w:tblGrid>
      <w:tr w:rsidR="00FE4919" w:rsidRPr="004A798B">
        <w:trPr>
          <w:jc w:val="center"/>
        </w:trPr>
        <w:tc>
          <w:tcPr>
            <w:tcW w:w="2500" w:type="pct"/>
          </w:tcPr>
          <w:p w:rsidR="00FE4919" w:rsidRPr="00902725" w:rsidRDefault="00657928">
            <w:pPr>
              <w:pStyle w:val="Logo"/>
              <w:spacing w:before="20" w:after="20"/>
              <w:rPr>
                <w:sz w:val="24"/>
                <w:szCs w:val="24"/>
              </w:rPr>
            </w:pPr>
            <w:r w:rsidRPr="00902725"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1631950" cy="444500"/>
                  <wp:effectExtent l="0" t="0" r="6350" b="0"/>
                  <wp:docPr id="1" name="Picture 1" descr="https://docusign.okta.com/bc/image/fileStoreRecord?id=fs0kzec9mOTDOANYLR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sign.okta.com/bc/image/fileStoreRecord?id=fs0kzec9mOTDOANYLR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FE4919" w:rsidRPr="004A798B" w:rsidRDefault="002B2BD7">
            <w:pPr>
              <w:pStyle w:val="Year"/>
              <w:rPr>
                <w:color w:val="0260BE"/>
                <w:sz w:val="72"/>
                <w:szCs w:val="72"/>
              </w:rPr>
            </w:pPr>
            <w:r w:rsidRPr="004A798B">
              <w:rPr>
                <w:color w:val="0260BE"/>
                <w:sz w:val="72"/>
                <w:szCs w:val="72"/>
              </w:rPr>
              <w:t>2017</w:t>
            </w:r>
          </w:p>
        </w:tc>
      </w:tr>
    </w:tbl>
    <w:p w:rsidR="00FE4919" w:rsidRPr="00902725" w:rsidRDefault="00FE4919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160"/>
        <w:gridCol w:w="720"/>
        <w:gridCol w:w="2160"/>
      </w:tblGrid>
      <w:tr w:rsidR="004A798B" w:rsidTr="004A798B">
        <w:trPr>
          <w:trHeight w:val="306"/>
          <w:jc w:val="center"/>
        </w:trPr>
        <w:tc>
          <w:tcPr>
            <w:tcW w:w="2160" w:type="dxa"/>
            <w:shd w:val="clear" w:color="auto" w:fill="0260BE"/>
          </w:tcPr>
          <w:p w:rsidR="004A798B" w:rsidRPr="002C6FE1" w:rsidRDefault="004A798B" w:rsidP="004A798B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r w:rsidRPr="002C6FE1">
              <w:rPr>
                <w:rFonts w:ascii="Calibri" w:hAnsi="Calibri"/>
                <w:sz w:val="24"/>
                <w:szCs w:val="24"/>
              </w:rPr>
              <w:t>Timecard Deadline</w:t>
            </w:r>
          </w:p>
        </w:tc>
        <w:tc>
          <w:tcPr>
            <w:tcW w:w="720" w:type="dxa"/>
          </w:tcPr>
          <w:p w:rsidR="004A798B" w:rsidRPr="002C6FE1" w:rsidRDefault="004A798B" w:rsidP="004A798B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B050"/>
          </w:tcPr>
          <w:p w:rsidR="004A798B" w:rsidRPr="002C6FE1" w:rsidRDefault="004A798B" w:rsidP="004A798B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r w:rsidRPr="002C6FE1">
              <w:rPr>
                <w:rFonts w:ascii="Calibri" w:hAnsi="Calibri"/>
                <w:sz w:val="24"/>
                <w:szCs w:val="24"/>
              </w:rPr>
              <w:t>Pay Date</w:t>
            </w:r>
          </w:p>
        </w:tc>
        <w:tc>
          <w:tcPr>
            <w:tcW w:w="720" w:type="dxa"/>
          </w:tcPr>
          <w:p w:rsidR="004A798B" w:rsidRPr="002C6FE1" w:rsidRDefault="004A798B" w:rsidP="004A798B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790B4" w:themeFill="accent6" w:themeFillTint="99"/>
          </w:tcPr>
          <w:p w:rsidR="004A798B" w:rsidRPr="002C6FE1" w:rsidRDefault="004A798B" w:rsidP="004A798B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r w:rsidRPr="002C6FE1">
              <w:rPr>
                <w:rFonts w:ascii="Calibri" w:hAnsi="Calibri"/>
                <w:sz w:val="24"/>
                <w:szCs w:val="24"/>
              </w:rPr>
              <w:t>Company Holiday</w:t>
            </w: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alendar layout"/>
      </w:tblPr>
      <w:tblGrid>
        <w:gridCol w:w="2908"/>
        <w:gridCol w:w="1039"/>
        <w:gridCol w:w="2907"/>
        <w:gridCol w:w="1039"/>
        <w:gridCol w:w="2907"/>
      </w:tblGrid>
      <w:tr w:rsidR="00FE4919" w:rsidRPr="00902725" w:rsidTr="00902725">
        <w:trPr>
          <w:jc w:val="center"/>
        </w:trPr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January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January"/>
            </w:tblPr>
            <w:tblGrid>
              <w:gridCol w:w="414"/>
              <w:gridCol w:w="417"/>
              <w:gridCol w:w="418"/>
              <w:gridCol w:w="418"/>
              <w:gridCol w:w="418"/>
              <w:gridCol w:w="418"/>
              <w:gridCol w:w="405"/>
            </w:tblGrid>
            <w:tr w:rsidR="00FE4919" w:rsidRPr="00902725">
              <w:tc>
                <w:tcPr>
                  <w:tcW w:w="713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9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2C6FE1">
              <w:tc>
                <w:tcPr>
                  <w:tcW w:w="713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8" w:type="pct"/>
                  <w:shd w:val="clear" w:color="auto" w:fill="A790B4" w:themeFill="accent6" w:themeFillTint="99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99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</w:tr>
            <w:tr w:rsidR="00FE4919" w:rsidRPr="00902725" w:rsidTr="002C6FE1">
              <w:tc>
                <w:tcPr>
                  <w:tcW w:w="713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699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</w:tr>
            <w:tr w:rsidR="00FE4919" w:rsidRPr="00902725" w:rsidTr="00D84F2B">
              <w:tc>
                <w:tcPr>
                  <w:tcW w:w="713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699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</w:tr>
            <w:tr w:rsidR="00FE4919" w:rsidRPr="00902725" w:rsidTr="002C6FE1">
              <w:tc>
                <w:tcPr>
                  <w:tcW w:w="713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699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</w:tr>
            <w:tr w:rsidR="00FE4919" w:rsidRPr="00902725">
              <w:tc>
                <w:tcPr>
                  <w:tcW w:w="713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18" w:type="pct"/>
                </w:tcPr>
                <w:p w:rsidR="00FE4919" w:rsidRPr="002C6FE1" w:rsidRDefault="00C8206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9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FE4919" w:rsidRPr="00902725">
              <w:tc>
                <w:tcPr>
                  <w:tcW w:w="713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9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481" w:type="pct"/>
          </w:tcPr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February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ebruary"/>
            </w:tblPr>
            <w:tblGrid>
              <w:gridCol w:w="417"/>
              <w:gridCol w:w="418"/>
              <w:gridCol w:w="417"/>
              <w:gridCol w:w="417"/>
              <w:gridCol w:w="417"/>
              <w:gridCol w:w="417"/>
              <w:gridCol w:w="404"/>
            </w:tblGrid>
            <w:tr w:rsidR="00FE4919" w:rsidRPr="00902725">
              <w:tc>
                <w:tcPr>
                  <w:tcW w:w="71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7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97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697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  <w:shd w:val="clear" w:color="auto" w:fill="A790B4" w:themeFill="accent6" w:themeFillTint="99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697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481" w:type="pct"/>
          </w:tcPr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March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arch"/>
            </w:tblPr>
            <w:tblGrid>
              <w:gridCol w:w="417"/>
              <w:gridCol w:w="418"/>
              <w:gridCol w:w="417"/>
              <w:gridCol w:w="417"/>
              <w:gridCol w:w="417"/>
              <w:gridCol w:w="417"/>
              <w:gridCol w:w="404"/>
            </w:tblGrid>
            <w:tr w:rsidR="00FE4919" w:rsidRPr="00902725">
              <w:tc>
                <w:tcPr>
                  <w:tcW w:w="71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7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97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697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697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718" w:type="pct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BB337E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69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</w:tr>
      <w:tr w:rsidR="00FE4919" w:rsidRPr="00902725">
        <w:trPr>
          <w:jc w:val="center"/>
        </w:trPr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April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pril"/>
            </w:tblPr>
            <w:tblGrid>
              <w:gridCol w:w="415"/>
              <w:gridCol w:w="417"/>
              <w:gridCol w:w="418"/>
              <w:gridCol w:w="418"/>
              <w:gridCol w:w="418"/>
              <w:gridCol w:w="418"/>
              <w:gridCol w:w="404"/>
            </w:tblGrid>
            <w:tr w:rsidR="00FE4919" w:rsidRPr="00902725">
              <w:tc>
                <w:tcPr>
                  <w:tcW w:w="71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97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97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97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697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2C6FE1" w:rsidRDefault="00250EF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481" w:type="pct"/>
          </w:tcPr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May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ay"/>
            </w:tblPr>
            <w:tblGrid>
              <w:gridCol w:w="417"/>
              <w:gridCol w:w="418"/>
              <w:gridCol w:w="417"/>
              <w:gridCol w:w="417"/>
              <w:gridCol w:w="417"/>
              <w:gridCol w:w="417"/>
              <w:gridCol w:w="404"/>
            </w:tblGrid>
            <w:tr w:rsidR="00FE4919" w:rsidRPr="00902725">
              <w:tc>
                <w:tcPr>
                  <w:tcW w:w="71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97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97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97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697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18" w:type="pct"/>
                  <w:shd w:val="clear" w:color="auto" w:fill="A790B4" w:themeFill="accent6" w:themeFillTint="99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18" w:type="pct"/>
                </w:tcPr>
                <w:p w:rsidR="00FE4919" w:rsidRPr="002C6FE1" w:rsidRDefault="00FD78D7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481" w:type="pct"/>
          </w:tcPr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June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June"/>
            </w:tblPr>
            <w:tblGrid>
              <w:gridCol w:w="417"/>
              <w:gridCol w:w="418"/>
              <w:gridCol w:w="417"/>
              <w:gridCol w:w="417"/>
              <w:gridCol w:w="417"/>
              <w:gridCol w:w="417"/>
              <w:gridCol w:w="404"/>
            </w:tblGrid>
            <w:tr w:rsidR="00FE4919" w:rsidRPr="00902725">
              <w:tc>
                <w:tcPr>
                  <w:tcW w:w="71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97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97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697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697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18" w:type="pct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16575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9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</w:tr>
      <w:tr w:rsidR="00FE4919" w:rsidRPr="00902725">
        <w:trPr>
          <w:jc w:val="center"/>
        </w:trPr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July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July"/>
            </w:tblPr>
            <w:tblGrid>
              <w:gridCol w:w="417"/>
              <w:gridCol w:w="417"/>
              <w:gridCol w:w="418"/>
              <w:gridCol w:w="418"/>
              <w:gridCol w:w="418"/>
              <w:gridCol w:w="418"/>
              <w:gridCol w:w="402"/>
            </w:tblGrid>
            <w:tr w:rsidR="00FE4919" w:rsidRPr="00902725"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4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4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</w:tr>
            <w:tr w:rsidR="00FE4919" w:rsidRPr="00902725" w:rsidTr="002C6FE1"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pct"/>
                  <w:shd w:val="clear" w:color="auto" w:fill="A790B4" w:themeFill="accent6" w:themeFillTint="99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94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</w:tr>
            <w:tr w:rsidR="00FE4919" w:rsidRPr="00902725" w:rsidTr="002C6FE1"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94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</w:tr>
            <w:tr w:rsidR="00FE4919" w:rsidRPr="00902725" w:rsidTr="00D84F2B"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94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</w:tr>
            <w:tr w:rsidR="00FE4919" w:rsidRPr="00902725" w:rsidTr="002C6FE1"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694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</w:tr>
            <w:tr w:rsidR="00FE4919" w:rsidRPr="00902725"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18" w:type="pct"/>
                </w:tcPr>
                <w:p w:rsidR="00FE4919" w:rsidRPr="002C6FE1" w:rsidRDefault="003F4A00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4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481" w:type="pct"/>
          </w:tcPr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August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ugust"/>
            </w:tblPr>
            <w:tblGrid>
              <w:gridCol w:w="417"/>
              <w:gridCol w:w="418"/>
              <w:gridCol w:w="417"/>
              <w:gridCol w:w="417"/>
              <w:gridCol w:w="417"/>
              <w:gridCol w:w="417"/>
              <w:gridCol w:w="404"/>
            </w:tblGrid>
            <w:tr w:rsidR="00FE4919" w:rsidRPr="00902725">
              <w:tc>
                <w:tcPr>
                  <w:tcW w:w="71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97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97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97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97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18" w:type="pct"/>
                </w:tcPr>
                <w:p w:rsidR="00FE4919" w:rsidRPr="002C6FE1" w:rsidRDefault="00A96A8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481" w:type="pct"/>
          </w:tcPr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September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eptember"/>
            </w:tblPr>
            <w:tblGrid>
              <w:gridCol w:w="416"/>
              <w:gridCol w:w="418"/>
              <w:gridCol w:w="417"/>
              <w:gridCol w:w="417"/>
              <w:gridCol w:w="417"/>
              <w:gridCol w:w="417"/>
              <w:gridCol w:w="405"/>
            </w:tblGrid>
            <w:tr w:rsidR="00FE4919" w:rsidRPr="00902725">
              <w:tc>
                <w:tcPr>
                  <w:tcW w:w="713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9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D84F2B">
              <w:tc>
                <w:tcPr>
                  <w:tcW w:w="713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9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</w:tr>
            <w:tr w:rsidR="00FE4919" w:rsidRPr="00902725" w:rsidTr="002C6FE1">
              <w:tc>
                <w:tcPr>
                  <w:tcW w:w="713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pct"/>
                  <w:shd w:val="clear" w:color="auto" w:fill="A790B4" w:themeFill="accent6" w:themeFillTint="99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99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</w:tr>
            <w:tr w:rsidR="00FE4919" w:rsidRPr="00902725" w:rsidTr="00D84F2B">
              <w:tc>
                <w:tcPr>
                  <w:tcW w:w="713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99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</w:tr>
            <w:tr w:rsidR="00FE4919" w:rsidRPr="00902725" w:rsidTr="002C6FE1">
              <w:tc>
                <w:tcPr>
                  <w:tcW w:w="713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99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</w:tr>
            <w:tr w:rsidR="00FE4919" w:rsidRPr="00902725" w:rsidTr="00D84F2B">
              <w:tc>
                <w:tcPr>
                  <w:tcW w:w="713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99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</w:tr>
            <w:tr w:rsidR="00FE4919" w:rsidRPr="00902725">
              <w:tc>
                <w:tcPr>
                  <w:tcW w:w="713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9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</w:tr>
      <w:tr w:rsidR="00FE4919" w:rsidRPr="00902725">
        <w:trPr>
          <w:jc w:val="center"/>
        </w:trPr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October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October"/>
            </w:tblPr>
            <w:tblGrid>
              <w:gridCol w:w="415"/>
              <w:gridCol w:w="417"/>
              <w:gridCol w:w="418"/>
              <w:gridCol w:w="418"/>
              <w:gridCol w:w="418"/>
              <w:gridCol w:w="418"/>
              <w:gridCol w:w="404"/>
            </w:tblGrid>
            <w:tr w:rsidR="00FE4919" w:rsidRPr="00902725">
              <w:tc>
                <w:tcPr>
                  <w:tcW w:w="71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97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697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697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697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18" w:type="pct"/>
                </w:tcPr>
                <w:p w:rsidR="00FE4919" w:rsidRPr="002C6FE1" w:rsidRDefault="002837FD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481" w:type="pct"/>
          </w:tcPr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November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vember"/>
            </w:tblPr>
            <w:tblGrid>
              <w:gridCol w:w="417"/>
              <w:gridCol w:w="418"/>
              <w:gridCol w:w="417"/>
              <w:gridCol w:w="417"/>
              <w:gridCol w:w="417"/>
              <w:gridCol w:w="208"/>
              <w:gridCol w:w="209"/>
              <w:gridCol w:w="404"/>
            </w:tblGrid>
            <w:tr w:rsidR="00FE4919" w:rsidRPr="00902725" w:rsidTr="002C6FE1">
              <w:tc>
                <w:tcPr>
                  <w:tcW w:w="71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9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7" w:type="pct"/>
                  <w:gridSpan w:val="2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2C6FE1">
              <w:tc>
                <w:tcPr>
                  <w:tcW w:w="71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9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7" w:type="pct"/>
                  <w:gridSpan w:val="2"/>
                  <w:shd w:val="clear" w:color="auto" w:fill="0260BE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5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</w:tr>
            <w:tr w:rsidR="00FE4919" w:rsidRPr="00902725" w:rsidTr="002C6FE1"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9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17" w:type="pct"/>
                  <w:shd w:val="clear" w:color="auto" w:fill="00B050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17" w:type="pct"/>
                  <w:gridSpan w:val="2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95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</w:tr>
            <w:tr w:rsidR="00FE4919" w:rsidRPr="00902725" w:rsidTr="002C6FE1"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9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17" w:type="pct"/>
                  <w:gridSpan w:val="2"/>
                  <w:shd w:val="clear" w:color="auto" w:fill="0260BE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695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</w:tr>
            <w:tr w:rsidR="002C6FE1" w:rsidRPr="00902725" w:rsidTr="002C6FE1">
              <w:tc>
                <w:tcPr>
                  <w:tcW w:w="717" w:type="pct"/>
                </w:tcPr>
                <w:p w:rsidR="002C6FE1" w:rsidRPr="002C6FE1" w:rsidRDefault="002C6FE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9" w:type="pct"/>
                </w:tcPr>
                <w:p w:rsidR="002C6FE1" w:rsidRPr="002C6FE1" w:rsidRDefault="002C6FE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7" w:type="pct"/>
                </w:tcPr>
                <w:p w:rsidR="002C6FE1" w:rsidRPr="002C6FE1" w:rsidRDefault="002C6FE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17" w:type="pct"/>
                </w:tcPr>
                <w:p w:rsidR="002C6FE1" w:rsidRPr="002C6FE1" w:rsidRDefault="002C6FE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717" w:type="pct"/>
                  <w:shd w:val="clear" w:color="auto" w:fill="A790B4" w:themeFill="accent6" w:themeFillTint="99"/>
                </w:tcPr>
                <w:p w:rsidR="002C6FE1" w:rsidRPr="002C6FE1" w:rsidRDefault="002C6FE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58" w:type="pct"/>
                  <w:shd w:val="clear" w:color="auto" w:fill="00B050"/>
                </w:tcPr>
                <w:p w:rsidR="002C6FE1" w:rsidRPr="002C6FE1" w:rsidRDefault="002C6FE1" w:rsidP="002C6FE1">
                  <w:pPr>
                    <w:pStyle w:val="Dates"/>
                    <w:jc w:val="right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9" w:type="pct"/>
                  <w:shd w:val="clear" w:color="auto" w:fill="A790B4" w:themeFill="accent6" w:themeFillTint="99"/>
                </w:tcPr>
                <w:p w:rsidR="002C6FE1" w:rsidRPr="002C6FE1" w:rsidRDefault="002C6FE1" w:rsidP="002C6FE1">
                  <w:pPr>
                    <w:pStyle w:val="Dates"/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95" w:type="pct"/>
                </w:tcPr>
                <w:p w:rsidR="002C6FE1" w:rsidRPr="002C6FE1" w:rsidRDefault="002C6FE1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</w:tr>
            <w:tr w:rsidR="00FE4919" w:rsidRPr="00902725" w:rsidTr="002C6FE1"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9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717" w:type="pct"/>
                </w:tcPr>
                <w:p w:rsidR="00FE4919" w:rsidRPr="002C6FE1" w:rsidRDefault="00A655C3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17" w:type="pct"/>
                  <w:gridSpan w:val="2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5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FE4919" w:rsidRPr="00902725" w:rsidTr="002C6FE1">
              <w:tc>
                <w:tcPr>
                  <w:tcW w:w="71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9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7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17" w:type="pct"/>
                  <w:gridSpan w:val="2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5" w:type="pct"/>
                </w:tcPr>
                <w:p w:rsidR="00FE4919" w:rsidRPr="00902725" w:rsidRDefault="00FE4919">
                  <w:pPr>
                    <w:pStyle w:val="Dates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481" w:type="pct"/>
          </w:tcPr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  <w:tc>
          <w:tcPr>
            <w:tcW w:w="1346" w:type="pct"/>
          </w:tcPr>
          <w:p w:rsidR="00FE4919" w:rsidRPr="00902725" w:rsidRDefault="00E44EE2" w:rsidP="00902725">
            <w:pPr>
              <w:pStyle w:val="Month"/>
              <w:pBdr>
                <w:bottom w:val="none" w:sz="0" w:space="0" w:color="auto"/>
              </w:pBdr>
              <w:rPr>
                <w:color w:val="0070C0"/>
                <w:sz w:val="24"/>
                <w:szCs w:val="24"/>
              </w:rPr>
            </w:pPr>
            <w:r w:rsidRPr="00902725">
              <w:rPr>
                <w:color w:val="0070C0"/>
                <w:sz w:val="24"/>
                <w:szCs w:val="24"/>
              </w:rPr>
              <w:t>December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ecember"/>
            </w:tblPr>
            <w:tblGrid>
              <w:gridCol w:w="417"/>
              <w:gridCol w:w="418"/>
              <w:gridCol w:w="417"/>
              <w:gridCol w:w="417"/>
              <w:gridCol w:w="417"/>
              <w:gridCol w:w="417"/>
              <w:gridCol w:w="404"/>
            </w:tblGrid>
            <w:tr w:rsidR="00FE4919" w:rsidRPr="00902725">
              <w:tc>
                <w:tcPr>
                  <w:tcW w:w="715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718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97" w:type="pct"/>
                </w:tcPr>
                <w:p w:rsidR="00FE4919" w:rsidRPr="00902725" w:rsidRDefault="00E44EE2">
                  <w:pPr>
                    <w:pStyle w:val="Days"/>
                    <w:rPr>
                      <w:sz w:val="24"/>
                      <w:szCs w:val="24"/>
                    </w:rPr>
                  </w:pPr>
                  <w:r w:rsidRPr="00902725">
                    <w:rPr>
                      <w:sz w:val="24"/>
                      <w:szCs w:val="24"/>
                    </w:rPr>
                    <w:t>s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7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97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18" w:type="pct"/>
                  <w:shd w:val="clear" w:color="auto" w:fill="0260BE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97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</w:tr>
            <w:tr w:rsidR="00FE4919" w:rsidRPr="00902725" w:rsidTr="00D84F2B">
              <w:tc>
                <w:tcPr>
                  <w:tcW w:w="715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18" w:type="pct"/>
                  <w:shd w:val="clear" w:color="auto" w:fill="00B050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97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23</w:t>
                  </w:r>
                </w:p>
              </w:tc>
            </w:tr>
            <w:tr w:rsidR="00FE4919" w:rsidRPr="00902725" w:rsidTr="002C6FE1">
              <w:tc>
                <w:tcPr>
                  <w:tcW w:w="715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18" w:type="pct"/>
                  <w:shd w:val="clear" w:color="auto" w:fill="A790B4" w:themeFill="accent6" w:themeFillTint="99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718" w:type="pct"/>
                  <w:shd w:val="clear" w:color="auto" w:fill="A790B4" w:themeFill="accent6" w:themeFillTint="99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18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97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30</w:t>
                  </w:r>
                </w:p>
              </w:tc>
            </w:tr>
            <w:tr w:rsidR="00FE4919" w:rsidRPr="00902725">
              <w:tc>
                <w:tcPr>
                  <w:tcW w:w="715" w:type="pct"/>
                </w:tcPr>
                <w:p w:rsidR="00FE4919" w:rsidRPr="002C6FE1" w:rsidRDefault="00F24EE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  <w:r w:rsidRPr="002C6FE1">
                    <w:rPr>
                      <w:color w:val="000000" w:themeColor="text1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718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697" w:type="pct"/>
                </w:tcPr>
                <w:p w:rsidR="00FE4919" w:rsidRPr="002C6FE1" w:rsidRDefault="00FE4919">
                  <w:pPr>
                    <w:pStyle w:val="Dates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FE4919" w:rsidRPr="00902725" w:rsidRDefault="00FE4919">
            <w:pPr>
              <w:rPr>
                <w:sz w:val="24"/>
                <w:szCs w:val="24"/>
              </w:rPr>
            </w:pPr>
          </w:p>
        </w:tc>
      </w:tr>
    </w:tbl>
    <w:p w:rsidR="00FE4919" w:rsidRPr="00902725" w:rsidRDefault="00FE4919">
      <w:pPr>
        <w:rPr>
          <w:sz w:val="24"/>
          <w:szCs w:val="24"/>
        </w:rPr>
      </w:pPr>
    </w:p>
    <w:sectPr w:rsidR="00FE4919" w:rsidRPr="00902725" w:rsidSect="00902725">
      <w:pgSz w:w="12240" w:h="15840" w:code="1"/>
      <w:pgMar w:top="720" w:right="720" w:bottom="720" w:left="72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95B" w:rsidRDefault="00F7795B">
      <w:r>
        <w:separator/>
      </w:r>
    </w:p>
  </w:endnote>
  <w:endnote w:type="continuationSeparator" w:id="0">
    <w:p w:rsidR="00F7795B" w:rsidRDefault="00F7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95B" w:rsidRDefault="00F7795B">
      <w:r>
        <w:separator/>
      </w:r>
    </w:p>
  </w:footnote>
  <w:footnote w:type="continuationSeparator" w:id="0">
    <w:p w:rsidR="00F7795B" w:rsidRDefault="00F77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28"/>
    <w:rsid w:val="001437D4"/>
    <w:rsid w:val="0016575D"/>
    <w:rsid w:val="00216663"/>
    <w:rsid w:val="00250EF1"/>
    <w:rsid w:val="002837FD"/>
    <w:rsid w:val="002B2BD7"/>
    <w:rsid w:val="002C6FE1"/>
    <w:rsid w:val="003F4A00"/>
    <w:rsid w:val="004A798B"/>
    <w:rsid w:val="00657928"/>
    <w:rsid w:val="007F6834"/>
    <w:rsid w:val="00902725"/>
    <w:rsid w:val="009B6A0A"/>
    <w:rsid w:val="00A655C3"/>
    <w:rsid w:val="00A96A89"/>
    <w:rsid w:val="00BB337E"/>
    <w:rsid w:val="00C446F5"/>
    <w:rsid w:val="00C82063"/>
    <w:rsid w:val="00D84F2B"/>
    <w:rsid w:val="00E44EE2"/>
    <w:rsid w:val="00F24EE9"/>
    <w:rsid w:val="00F7795B"/>
    <w:rsid w:val="00FD78D7"/>
    <w:rsid w:val="00FE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822862"/>
  <w15:chartTrackingRefBased/>
  <w15:docId w15:val="{2A6AE4F6-9F6F-4A24-A9CB-B86522B0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52F25" w:themeColor="text2"/>
        <w:sz w:val="18"/>
        <w:szCs w:val="18"/>
        <w:lang w:val="en-US" w:eastAsia="ja-JP" w:bidi="ar-SA"/>
      </w:rPr>
    </w:rPrDefault>
    <w:pPrDefault>
      <w:pPr>
        <w:spacing w:before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7E6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27E6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ear">
    <w:name w:val="Year"/>
    <w:basedOn w:val="Normal"/>
    <w:uiPriority w:val="1"/>
    <w:qFormat/>
    <w:pPr>
      <w:spacing w:line="192" w:lineRule="auto"/>
      <w:jc w:val="right"/>
    </w:pPr>
    <w:rPr>
      <w:rFonts w:asciiTheme="majorHAnsi" w:eastAsiaTheme="majorEastAsia" w:hAnsiTheme="majorHAnsi" w:cstheme="majorBidi"/>
      <w:b/>
      <w:bCs/>
      <w:color w:val="027E6F" w:themeColor="accent1" w:themeShade="BF"/>
      <w:sz w:val="110"/>
      <w:szCs w:val="110"/>
    </w:rPr>
  </w:style>
  <w:style w:type="paragraph" w:customStyle="1" w:styleId="Logo">
    <w:name w:val="Logo"/>
    <w:basedOn w:val="Normal"/>
    <w:uiPriority w:val="1"/>
    <w:qFormat/>
    <w:pPr>
      <w:spacing w:before="100"/>
    </w:pPr>
  </w:style>
  <w:style w:type="paragraph" w:customStyle="1" w:styleId="Month">
    <w:name w:val="Month"/>
    <w:basedOn w:val="Normal"/>
    <w:uiPriority w:val="2"/>
    <w:qFormat/>
    <w:pPr>
      <w:pBdr>
        <w:bottom w:val="single" w:sz="8" w:space="1" w:color="027E6F" w:themeColor="accent1" w:themeShade="BF"/>
      </w:pBdr>
      <w:spacing w:before="360" w:after="60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z w:val="28"/>
      <w:szCs w:val="28"/>
    </w:rPr>
  </w:style>
  <w:style w:type="paragraph" w:customStyle="1" w:styleId="Days">
    <w:name w:val="Days"/>
    <w:basedOn w:val="Normal"/>
    <w:uiPriority w:val="3"/>
    <w:qFormat/>
    <w:pPr>
      <w:spacing w:after="20"/>
      <w:jc w:val="center"/>
    </w:pPr>
    <w:rPr>
      <w:rFonts w:asciiTheme="majorHAnsi" w:eastAsiaTheme="majorEastAsia" w:hAnsiTheme="majorHAnsi" w:cstheme="majorBidi"/>
      <w:b/>
      <w:bCs/>
      <w:caps/>
    </w:rPr>
  </w:style>
  <w:style w:type="paragraph" w:customStyle="1" w:styleId="Dates">
    <w:name w:val="Dates"/>
    <w:basedOn w:val="Normal"/>
    <w:uiPriority w:val="4"/>
    <w:qFormat/>
    <w:pPr>
      <w:spacing w:after="20"/>
      <w:jc w:val="center"/>
    </w:pPr>
    <w:rPr>
      <w:rFonts w:asciiTheme="majorHAnsi" w:eastAsiaTheme="majorEastAsia" w:hAnsiTheme="majorHAnsi" w:cstheme="majorBidi"/>
      <w14:textFill>
        <w14:solidFill>
          <w14:schemeClr w14:val="tx2">
            <w14:lumMod w14:val="90000"/>
            <w14:lumOff w14:val="10000"/>
            <w14:lumMod w14:val="90000"/>
            <w14:lumOff w14:val="10000"/>
          </w14:schemeClr>
        </w14:solidFill>
      </w14:textFill>
    </w:rPr>
  </w:style>
  <w:style w:type="paragraph" w:styleId="NoSpacing">
    <w:name w:val="No Spacing"/>
    <w:uiPriority w:val="98"/>
    <w:qFormat/>
  </w:style>
  <w:style w:type="paragraph" w:customStyle="1" w:styleId="Organization">
    <w:name w:val="Organization"/>
    <w:basedOn w:val="Normal"/>
    <w:uiPriority w:val="5"/>
    <w:qFormat/>
    <w:pPr>
      <w:spacing w:after="40"/>
    </w:pPr>
    <w:rPr>
      <w:rFonts w:asciiTheme="majorHAnsi" w:eastAsiaTheme="majorEastAsia" w:hAnsiTheme="majorHAnsi" w:cstheme="majorBidi"/>
      <w:b/>
      <w:bCs/>
      <w:caps/>
      <w:color w:val="027E6F" w:themeColor="accent1" w:themeShade="BF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663"/>
  </w:style>
  <w:style w:type="character" w:customStyle="1" w:styleId="HeaderChar">
    <w:name w:val="Header Char"/>
    <w:basedOn w:val="DefaultParagraphFont"/>
    <w:link w:val="Header"/>
    <w:uiPriority w:val="99"/>
    <w:rsid w:val="00216663"/>
  </w:style>
  <w:style w:type="paragraph" w:styleId="Footer">
    <w:name w:val="footer"/>
    <w:basedOn w:val="Normal"/>
    <w:link w:val="FooterChar"/>
    <w:uiPriority w:val="99"/>
    <w:unhideWhenUsed/>
    <w:rsid w:val="00216663"/>
  </w:style>
  <w:style w:type="character" w:customStyle="1" w:styleId="FooterChar">
    <w:name w:val="Footer Char"/>
    <w:basedOn w:val="DefaultParagraphFont"/>
    <w:link w:val="Footer"/>
    <w:uiPriority w:val="99"/>
    <w:rsid w:val="00216663"/>
  </w:style>
  <w:style w:type="character" w:customStyle="1" w:styleId="Heading1Char">
    <w:name w:val="Heading 1 Char"/>
    <w:basedOn w:val="DefaultParagraphFont"/>
    <w:link w:val="Heading1"/>
    <w:uiPriority w:val="9"/>
    <w:rsid w:val="009B6A0A"/>
    <w:rPr>
      <w:rFonts w:asciiTheme="majorHAnsi" w:eastAsiaTheme="majorEastAsia" w:hAnsiTheme="majorHAnsi" w:cstheme="majorBidi"/>
      <w:color w:val="027E6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0A"/>
    <w:rPr>
      <w:rFonts w:asciiTheme="majorHAnsi" w:eastAsiaTheme="majorEastAsia" w:hAnsiTheme="majorHAnsi" w:cstheme="majorBidi"/>
      <w:color w:val="027E6F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C6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F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F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FE1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E1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lle.Olsen\Downloads\tf04235716.dotx" TargetMode="External"/></Relationships>
</file>

<file path=word/theme/theme1.xml><?xml version="1.0" encoding="utf-8"?>
<a:theme xmlns:a="http://schemas.openxmlformats.org/drawingml/2006/main" name="Office Theme">
  <a:themeElements>
    <a:clrScheme name="Business Set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2682A6"/>
      </a:hlink>
      <a:folHlink>
        <a:srgbClr val="6A5178"/>
      </a:folHlink>
    </a:clrScheme>
    <a:fontScheme name="Business Set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tf04235716</Template>
  <TotalTime>20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Danelle Olsen</dc:creator>
  <cp:keywords/>
  <dc:description/>
  <cp:lastModifiedBy>Danelle Olsen</cp:lastModifiedBy>
  <cp:revision>3</cp:revision>
  <dcterms:created xsi:type="dcterms:W3CDTF">2016-12-08T01:01:00Z</dcterms:created>
  <dcterms:modified xsi:type="dcterms:W3CDTF">2016-12-08T01:21:00Z</dcterms:modified>
  <cp:version/>
</cp:coreProperties>
</file>